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3E80" w14:textId="46D18A59" w:rsidR="00A271DC" w:rsidRPr="003F5DC4" w:rsidRDefault="00580277" w:rsidP="001D6A15">
      <w:pPr>
        <w:pStyle w:val="Heading1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# </w:t>
      </w:r>
      <w:r w:rsidR="002C62B3" w:rsidRPr="003F5DC4">
        <w:rPr>
          <w:rFonts w:asciiTheme="minorHAnsi" w:hAnsiTheme="minorHAnsi" w:cstheme="minorHAnsi"/>
        </w:rPr>
        <w:t>Combine tables</w:t>
      </w:r>
    </w:p>
    <w:p w14:paraId="7BDCF988" w14:textId="237C404A" w:rsidR="0067606D" w:rsidRPr="003F5DC4" w:rsidRDefault="00580277" w:rsidP="002C62B3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# </w:t>
      </w:r>
      <w:r w:rsidR="0067606D" w:rsidRPr="003F5DC4">
        <w:rPr>
          <w:rFonts w:asciiTheme="minorHAnsi" w:hAnsiTheme="minorHAnsi" w:cstheme="minorHAnsi"/>
        </w:rPr>
        <w:t>1.</w:t>
      </w:r>
    </w:p>
    <w:p w14:paraId="2513BACC" w14:textId="3C93597E" w:rsidR="002C62B3" w:rsidRPr="003F5DC4" w:rsidRDefault="002C62B3" w:rsidP="002C62B3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SELECT * FROM `case-study-411420.cyclistic.</w:t>
      </w:r>
      <w:r w:rsidR="00C02F4C" w:rsidRPr="003F5DC4">
        <w:rPr>
          <w:rFonts w:asciiTheme="minorHAnsi" w:hAnsiTheme="minorHAnsi" w:cstheme="minorHAnsi"/>
        </w:rPr>
        <w:t>Jan</w:t>
      </w:r>
      <w:r w:rsidRPr="003F5DC4">
        <w:rPr>
          <w:rFonts w:asciiTheme="minorHAnsi" w:hAnsiTheme="minorHAnsi" w:cstheme="minorHAnsi"/>
        </w:rPr>
        <w:t xml:space="preserve"> 2022`</w:t>
      </w:r>
    </w:p>
    <w:p w14:paraId="00F1EA52" w14:textId="02170E5A" w:rsidR="002C62B3" w:rsidRPr="003F5DC4" w:rsidRDefault="002C62B3" w:rsidP="002C62B3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UNION </w:t>
      </w:r>
      <w:r w:rsidR="001143F6" w:rsidRPr="003F5DC4">
        <w:rPr>
          <w:rFonts w:asciiTheme="minorHAnsi" w:hAnsiTheme="minorHAnsi" w:cstheme="minorHAnsi"/>
        </w:rPr>
        <w:t>ALL</w:t>
      </w:r>
    </w:p>
    <w:p w14:paraId="5BB706D5" w14:textId="2C1EA3A5" w:rsidR="002C62B3" w:rsidRPr="003F5DC4" w:rsidRDefault="002C62B3" w:rsidP="002C62B3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SELECT * FROM `case-study-411420.cyclistic.</w:t>
      </w:r>
      <w:r w:rsidR="00C02F4C" w:rsidRPr="003F5DC4">
        <w:rPr>
          <w:rFonts w:asciiTheme="minorHAnsi" w:hAnsiTheme="minorHAnsi" w:cstheme="minorHAnsi"/>
        </w:rPr>
        <w:t>Feb</w:t>
      </w:r>
      <w:r w:rsidRPr="003F5DC4">
        <w:rPr>
          <w:rFonts w:asciiTheme="minorHAnsi" w:hAnsiTheme="minorHAnsi" w:cstheme="minorHAnsi"/>
        </w:rPr>
        <w:t xml:space="preserve"> 2022`</w:t>
      </w:r>
    </w:p>
    <w:p w14:paraId="31A261B1" w14:textId="7ADD9EDA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UNION </w:t>
      </w:r>
      <w:r w:rsidR="001143F6" w:rsidRPr="003F5DC4">
        <w:rPr>
          <w:rFonts w:asciiTheme="minorHAnsi" w:hAnsiTheme="minorHAnsi" w:cstheme="minorHAnsi"/>
        </w:rPr>
        <w:t>ALL</w:t>
      </w:r>
    </w:p>
    <w:p w14:paraId="35D47AE2" w14:textId="12D5EA04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SELECT * FROM `case-study-411420.cyclistic.Mar 2022`</w:t>
      </w:r>
    </w:p>
    <w:p w14:paraId="337B0B97" w14:textId="3AB93C6C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UNION </w:t>
      </w:r>
      <w:r w:rsidR="001143F6" w:rsidRPr="003F5DC4">
        <w:rPr>
          <w:rFonts w:asciiTheme="minorHAnsi" w:hAnsiTheme="minorHAnsi" w:cstheme="minorHAnsi"/>
        </w:rPr>
        <w:t>ALL</w:t>
      </w:r>
    </w:p>
    <w:p w14:paraId="7F1D998C" w14:textId="3DAA9E98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SELECT * FROM `case-study-411420.cyclistic.Apr 2022`</w:t>
      </w:r>
    </w:p>
    <w:p w14:paraId="2D989B9A" w14:textId="630D3E53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UNION </w:t>
      </w:r>
      <w:r w:rsidR="001143F6" w:rsidRPr="003F5DC4">
        <w:rPr>
          <w:rFonts w:asciiTheme="minorHAnsi" w:hAnsiTheme="minorHAnsi" w:cstheme="minorHAnsi"/>
        </w:rPr>
        <w:t>ALL</w:t>
      </w:r>
    </w:p>
    <w:p w14:paraId="529633A4" w14:textId="69D0483D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SELECT * FROM `case-study-411420.cyclistic.May 2022`</w:t>
      </w:r>
    </w:p>
    <w:p w14:paraId="67480C78" w14:textId="05A5AF72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UNION </w:t>
      </w:r>
      <w:r w:rsidR="001143F6" w:rsidRPr="003F5DC4">
        <w:rPr>
          <w:rFonts w:asciiTheme="minorHAnsi" w:hAnsiTheme="minorHAnsi" w:cstheme="minorHAnsi"/>
        </w:rPr>
        <w:t>ALL</w:t>
      </w:r>
    </w:p>
    <w:p w14:paraId="52133507" w14:textId="4924FBE9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SELECT * FROM `case-study-411420.cyclistic.Jun 2022`</w:t>
      </w:r>
    </w:p>
    <w:p w14:paraId="45E63ACA" w14:textId="3208965D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UNION </w:t>
      </w:r>
      <w:r w:rsidR="001143F6" w:rsidRPr="003F5DC4">
        <w:rPr>
          <w:rFonts w:asciiTheme="minorHAnsi" w:hAnsiTheme="minorHAnsi" w:cstheme="minorHAnsi"/>
        </w:rPr>
        <w:t>ALL</w:t>
      </w:r>
    </w:p>
    <w:p w14:paraId="78BB3BCC" w14:textId="5885B5BB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SELECT * FROM `case-study-411420.cyclistic.Jul 2022`</w:t>
      </w:r>
    </w:p>
    <w:p w14:paraId="41F1ED88" w14:textId="7742D605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UNION </w:t>
      </w:r>
      <w:r w:rsidR="001143F6" w:rsidRPr="003F5DC4">
        <w:rPr>
          <w:rFonts w:asciiTheme="minorHAnsi" w:hAnsiTheme="minorHAnsi" w:cstheme="minorHAnsi"/>
        </w:rPr>
        <w:t>ALL</w:t>
      </w:r>
    </w:p>
    <w:p w14:paraId="79324DF3" w14:textId="30A1DEE1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SELECT * FROM `case-study-411420.cyclistic.Aug 2022`</w:t>
      </w:r>
    </w:p>
    <w:p w14:paraId="19E5516D" w14:textId="1B3E8305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UNION </w:t>
      </w:r>
      <w:r w:rsidR="001143F6" w:rsidRPr="003F5DC4">
        <w:rPr>
          <w:rFonts w:asciiTheme="minorHAnsi" w:hAnsiTheme="minorHAnsi" w:cstheme="minorHAnsi"/>
        </w:rPr>
        <w:t>ALL</w:t>
      </w:r>
    </w:p>
    <w:p w14:paraId="0D7176AD" w14:textId="7CCECDCD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SELECT * FROM `case-study-411420.cyclistic.Sep 2022`</w:t>
      </w:r>
    </w:p>
    <w:p w14:paraId="54E2878A" w14:textId="375CBF76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UNION </w:t>
      </w:r>
      <w:r w:rsidR="001143F6" w:rsidRPr="003F5DC4">
        <w:rPr>
          <w:rFonts w:asciiTheme="minorHAnsi" w:hAnsiTheme="minorHAnsi" w:cstheme="minorHAnsi"/>
        </w:rPr>
        <w:t>ALL</w:t>
      </w:r>
    </w:p>
    <w:p w14:paraId="117697EC" w14:textId="1C4AEFF9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SELECT * FROM `case-study-411420.cyclistic.Oct 2022`</w:t>
      </w:r>
    </w:p>
    <w:p w14:paraId="0DAEE399" w14:textId="6C505270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UNION </w:t>
      </w:r>
      <w:r w:rsidR="001143F6" w:rsidRPr="003F5DC4">
        <w:rPr>
          <w:rFonts w:asciiTheme="minorHAnsi" w:hAnsiTheme="minorHAnsi" w:cstheme="minorHAnsi"/>
        </w:rPr>
        <w:t>ALL</w:t>
      </w:r>
    </w:p>
    <w:p w14:paraId="095E142A" w14:textId="2E828710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SELECT * FROM `case-study-411420.cyclistic.Nov 2022`</w:t>
      </w:r>
    </w:p>
    <w:p w14:paraId="79384FD8" w14:textId="61EFB8C0" w:rsidR="00C02F4C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UNION </w:t>
      </w:r>
      <w:r w:rsidR="001143F6" w:rsidRPr="003F5DC4">
        <w:rPr>
          <w:rFonts w:asciiTheme="minorHAnsi" w:hAnsiTheme="minorHAnsi" w:cstheme="minorHAnsi"/>
        </w:rPr>
        <w:t>ALL</w:t>
      </w:r>
    </w:p>
    <w:p w14:paraId="138C8720" w14:textId="7A62C601" w:rsidR="002C62B3" w:rsidRPr="003F5DC4" w:rsidRDefault="00C02F4C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SELECT * FROM `case-study-411420.cyclistic.Dec 2021`</w:t>
      </w:r>
    </w:p>
    <w:p w14:paraId="5B6B2FA7" w14:textId="77777777" w:rsidR="0067606D" w:rsidRPr="003F5DC4" w:rsidRDefault="0067606D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</w:p>
    <w:p w14:paraId="3210D3AF" w14:textId="55D09754" w:rsidR="0067606D" w:rsidRPr="003F5DC4" w:rsidRDefault="00580277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# </w:t>
      </w:r>
      <w:r w:rsidR="0067606D" w:rsidRPr="003F5DC4">
        <w:rPr>
          <w:rFonts w:asciiTheme="minorHAnsi" w:hAnsiTheme="minorHAnsi" w:cstheme="minorHAnsi"/>
        </w:rPr>
        <w:t>2. click save results in the bottom pane</w:t>
      </w:r>
    </w:p>
    <w:p w14:paraId="66E70788" w14:textId="6F713618" w:rsidR="0067606D" w:rsidRPr="003F5DC4" w:rsidRDefault="0067606D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choose BigQuery table</w:t>
      </w:r>
    </w:p>
    <w:p w14:paraId="41419ED4" w14:textId="12C060DC" w:rsidR="0067606D" w:rsidRPr="003F5DC4" w:rsidRDefault="0067606D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choose case study dataset</w:t>
      </w:r>
    </w:p>
    <w:p w14:paraId="24989BDB" w14:textId="61DEB490" w:rsidR="0067606D" w:rsidRPr="003F5DC4" w:rsidRDefault="0067606D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give it a name (year)</w:t>
      </w:r>
    </w:p>
    <w:p w14:paraId="26313F98" w14:textId="77777777" w:rsidR="0067606D" w:rsidRPr="003F5DC4" w:rsidRDefault="0067606D" w:rsidP="00C02F4C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</w:p>
    <w:p w14:paraId="2A23D0AE" w14:textId="0C0BC052" w:rsidR="0067606D" w:rsidRPr="003F5DC4" w:rsidRDefault="00580277" w:rsidP="003A009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 D</w:t>
      </w:r>
      <w:r w:rsidRPr="003F5DC4">
        <w:rPr>
          <w:rFonts w:asciiTheme="minorHAnsi" w:hAnsiTheme="minorHAnsi" w:cstheme="minorHAnsi"/>
        </w:rPr>
        <w:t>elete rows with nulls</w:t>
      </w:r>
    </w:p>
    <w:p w14:paraId="46A99EFC" w14:textId="443EDF55" w:rsidR="0064449B" w:rsidRPr="003F5DC4" w:rsidRDefault="0064449B" w:rsidP="001D12DE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# </w:t>
      </w:r>
      <w:r w:rsidR="003A009C" w:rsidRPr="003F5DC4">
        <w:rPr>
          <w:rFonts w:asciiTheme="minorHAnsi" w:hAnsiTheme="minorHAnsi" w:cstheme="minorHAnsi"/>
        </w:rPr>
        <w:t xml:space="preserve">2. </w:t>
      </w:r>
      <w:r w:rsidRPr="003F5DC4">
        <w:rPr>
          <w:rFonts w:asciiTheme="minorHAnsi" w:hAnsiTheme="minorHAnsi" w:cstheme="minorHAnsi"/>
        </w:rPr>
        <w:t xml:space="preserve">delete </w:t>
      </w:r>
      <w:r w:rsidR="00072614" w:rsidRPr="003F5DC4">
        <w:rPr>
          <w:rFonts w:asciiTheme="minorHAnsi" w:hAnsiTheme="minorHAnsi" w:cstheme="minorHAnsi"/>
        </w:rPr>
        <w:t xml:space="preserve">rows with </w:t>
      </w:r>
      <w:r w:rsidRPr="003F5DC4">
        <w:rPr>
          <w:rFonts w:asciiTheme="minorHAnsi" w:hAnsiTheme="minorHAnsi" w:cstheme="minorHAnsi"/>
        </w:rPr>
        <w:t>nulls</w:t>
      </w:r>
    </w:p>
    <w:p w14:paraId="75F60F58" w14:textId="77777777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DELETE</w:t>
      </w:r>
    </w:p>
    <w:p w14:paraId="7BB78F03" w14:textId="41DE51D0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FROM `case-study-411420.cyclistic.</w:t>
      </w:r>
      <w:r w:rsidR="004C0821">
        <w:rPr>
          <w:rFonts w:asciiTheme="minorHAnsi" w:hAnsiTheme="minorHAnsi" w:cstheme="minorHAnsi"/>
        </w:rPr>
        <w:t>rides2</w:t>
      </w:r>
      <w:r w:rsidRPr="003F5DC4">
        <w:rPr>
          <w:rFonts w:asciiTheme="minorHAnsi" w:hAnsiTheme="minorHAnsi" w:cstheme="minorHAnsi"/>
        </w:rPr>
        <w:t xml:space="preserve">` </w:t>
      </w:r>
    </w:p>
    <w:p w14:paraId="4BF66398" w14:textId="77777777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</w:t>
      </w:r>
      <w:proofErr w:type="gramStart"/>
      <w:r w:rsidRPr="003F5DC4">
        <w:rPr>
          <w:rFonts w:asciiTheme="minorHAnsi" w:hAnsiTheme="minorHAnsi" w:cstheme="minorHAnsi"/>
        </w:rPr>
        <w:t>WHERE</w:t>
      </w:r>
      <w:proofErr w:type="gramEnd"/>
      <w:r w:rsidRPr="003F5DC4">
        <w:rPr>
          <w:rFonts w:asciiTheme="minorHAnsi" w:hAnsiTheme="minorHAnsi" w:cstheme="minorHAnsi"/>
        </w:rPr>
        <w:t xml:space="preserve"> </w:t>
      </w:r>
    </w:p>
    <w:p w14:paraId="4657A1A6" w14:textId="031A9278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ride_id IS NULL OR </w:t>
      </w:r>
    </w:p>
    <w:p w14:paraId="2AE13892" w14:textId="2D71A763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rideable_type IS NULL OR</w:t>
      </w:r>
    </w:p>
    <w:p w14:paraId="1D43F5A9" w14:textId="77777777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started_at IS NULL OR    </w:t>
      </w:r>
    </w:p>
    <w:p w14:paraId="533405D9" w14:textId="77777777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ended_at IS NULL OR      </w:t>
      </w:r>
    </w:p>
    <w:p w14:paraId="0DD12B2E" w14:textId="7C2F57BB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start_station_name IS NULL OR</w:t>
      </w:r>
    </w:p>
    <w:p w14:paraId="2C7232EB" w14:textId="3F459ED0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start_station_id IS NULL OR</w:t>
      </w:r>
    </w:p>
    <w:p w14:paraId="3418257B" w14:textId="6CEA7165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end_station_name IS NULL OR</w:t>
      </w:r>
    </w:p>
    <w:p w14:paraId="1D62BDCC" w14:textId="790D15BE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end_station_id IS NULL OR    </w:t>
      </w:r>
    </w:p>
    <w:p w14:paraId="7017F3FA" w14:textId="77777777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start_lat IS NULL OR        </w:t>
      </w:r>
    </w:p>
    <w:p w14:paraId="61F7B8DA" w14:textId="77777777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start_lng IS NULL OR        </w:t>
      </w:r>
    </w:p>
    <w:p w14:paraId="777B66EC" w14:textId="77777777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lastRenderedPageBreak/>
        <w:t xml:space="preserve">    end_lat IS NULL OR</w:t>
      </w:r>
    </w:p>
    <w:p w14:paraId="542862DF" w14:textId="77777777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end_lng IS NULL OR        </w:t>
      </w:r>
    </w:p>
    <w:p w14:paraId="2C65D7A9" w14:textId="06080327" w:rsidR="00072614" w:rsidRPr="003F5DC4" w:rsidRDefault="00072614" w:rsidP="0007261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member_casual IS NULL</w:t>
      </w:r>
    </w:p>
    <w:p w14:paraId="326D1C00" w14:textId="099EB7CB" w:rsidR="00106578" w:rsidRPr="003F5DC4" w:rsidRDefault="00580277" w:rsidP="0010657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# </w:t>
      </w:r>
      <w:r w:rsidR="00106578" w:rsidRPr="003F5DC4">
        <w:rPr>
          <w:rFonts w:asciiTheme="minorHAnsi" w:hAnsiTheme="minorHAnsi" w:cstheme="minorHAnsi"/>
        </w:rPr>
        <w:t>Check for unwanted punctuation</w:t>
      </w:r>
    </w:p>
    <w:p w14:paraId="379D1C8C" w14:textId="6AFF1AAC" w:rsidR="00106578" w:rsidRPr="003F5DC4" w:rsidRDefault="00580277" w:rsidP="001065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DELETE</w:t>
      </w:r>
    </w:p>
    <w:p w14:paraId="215CF17D" w14:textId="4C0481A6" w:rsidR="00106578" w:rsidRPr="003F5DC4" w:rsidRDefault="00106578" w:rsidP="00106578">
      <w:pPr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FROM `case-study-411420.cyclistic.</w:t>
      </w:r>
      <w:r w:rsidR="004C0821">
        <w:rPr>
          <w:rFonts w:asciiTheme="minorHAnsi" w:hAnsiTheme="minorHAnsi" w:cstheme="minorHAnsi"/>
        </w:rPr>
        <w:t>rides2</w:t>
      </w:r>
      <w:r w:rsidRPr="003F5DC4">
        <w:rPr>
          <w:rFonts w:asciiTheme="minorHAnsi" w:hAnsiTheme="minorHAnsi" w:cstheme="minorHAnsi"/>
        </w:rPr>
        <w:t>`</w:t>
      </w:r>
    </w:p>
    <w:p w14:paraId="05A91EF5" w14:textId="77777777" w:rsidR="00106578" w:rsidRPr="003F5DC4" w:rsidRDefault="00106578" w:rsidP="00106578">
      <w:pPr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WHERE start_station_name LIKE '%[,- !?;:/]%' OR end_station_name LIKE '%[,-!?;:/]%' </w:t>
      </w:r>
    </w:p>
    <w:p w14:paraId="4415489D" w14:textId="77777777" w:rsidR="00106578" w:rsidRPr="003F5DC4" w:rsidRDefault="00106578" w:rsidP="00106578">
      <w:pPr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OR start_station_id LIKE '%[,!?;:/&amp;]%' OR end_station_id LIKE '%[,!?;:/&amp;]%'</w:t>
      </w:r>
    </w:p>
    <w:p w14:paraId="7F8F7DEE" w14:textId="77777777" w:rsidR="00106578" w:rsidRPr="003F5DC4" w:rsidRDefault="00106578" w:rsidP="00106578">
      <w:pPr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 xml:space="preserve">    OR member_casual LIKE '%[,.-!?;:/&amp;]%'    </w:t>
      </w:r>
    </w:p>
    <w:p w14:paraId="156B471F" w14:textId="77777777" w:rsidR="00106578" w:rsidRPr="003F5DC4" w:rsidRDefault="00106578" w:rsidP="00106578">
      <w:pPr>
        <w:rPr>
          <w:rFonts w:asciiTheme="minorHAnsi" w:hAnsiTheme="minorHAnsi" w:cstheme="minorHAnsi"/>
        </w:rPr>
      </w:pPr>
    </w:p>
    <w:p w14:paraId="19D832C7" w14:textId="25CCFA77" w:rsidR="00106578" w:rsidRPr="003F5DC4" w:rsidRDefault="00580277" w:rsidP="0010657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# </w:t>
      </w:r>
      <w:r w:rsidR="00106578" w:rsidRPr="003F5DC4">
        <w:rPr>
          <w:rFonts w:asciiTheme="minorHAnsi" w:hAnsiTheme="minorHAnsi" w:cstheme="minorHAnsi"/>
        </w:rPr>
        <w:t>Remove leading and trailing spaces</w:t>
      </w:r>
    </w:p>
    <w:p w14:paraId="4CE3F846" w14:textId="77777777" w:rsidR="00106578" w:rsidRPr="003F5DC4" w:rsidRDefault="00106578" w:rsidP="00106578">
      <w:pPr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SELECT TRIM(start_station_name) AS start_station_name</w:t>
      </w:r>
    </w:p>
    <w:p w14:paraId="60B88260" w14:textId="5400CE6A" w:rsidR="00106578" w:rsidRPr="003F5DC4" w:rsidRDefault="00106578" w:rsidP="00106578">
      <w:pPr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FROM `case-study-411420.cyclistic.</w:t>
      </w:r>
      <w:r w:rsidR="004C0821">
        <w:rPr>
          <w:rFonts w:asciiTheme="minorHAnsi" w:hAnsiTheme="minorHAnsi" w:cstheme="minorHAnsi"/>
        </w:rPr>
        <w:t>rides2</w:t>
      </w:r>
      <w:r w:rsidRPr="003F5DC4">
        <w:rPr>
          <w:rFonts w:asciiTheme="minorHAnsi" w:hAnsiTheme="minorHAnsi" w:cstheme="minorHAnsi"/>
        </w:rPr>
        <w:t>`</w:t>
      </w:r>
    </w:p>
    <w:p w14:paraId="504BCD29" w14:textId="2164FC1B" w:rsidR="00106578" w:rsidRPr="003F5DC4" w:rsidRDefault="00106578" w:rsidP="00106578">
      <w:pPr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# repeat for all columns</w:t>
      </w:r>
    </w:p>
    <w:p w14:paraId="1D42FB2F" w14:textId="77777777" w:rsidR="003F5DC4" w:rsidRPr="003F5DC4" w:rsidRDefault="003F5DC4" w:rsidP="00106578">
      <w:pPr>
        <w:rPr>
          <w:rFonts w:asciiTheme="minorHAnsi" w:hAnsiTheme="minorHAnsi" w:cstheme="minorHAnsi"/>
        </w:rPr>
      </w:pPr>
    </w:p>
    <w:p w14:paraId="13003989" w14:textId="088105F1" w:rsidR="003F5DC4" w:rsidRPr="003F5DC4" w:rsidRDefault="00580277" w:rsidP="003F5DC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# </w:t>
      </w:r>
      <w:r w:rsidR="003F5DC4" w:rsidRPr="003F5DC4">
        <w:rPr>
          <w:rFonts w:asciiTheme="minorHAnsi" w:hAnsiTheme="minorHAnsi" w:cstheme="minorHAnsi"/>
        </w:rPr>
        <w:t>Change case</w:t>
      </w:r>
    </w:p>
    <w:p w14:paraId="16B924D3" w14:textId="76C59687" w:rsidR="003F5DC4" w:rsidRPr="003F5DC4" w:rsidRDefault="003F5DC4" w:rsidP="003F5DC4">
      <w:pPr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UPDATE `case-study-411420.cyclistic.</w:t>
      </w:r>
      <w:r w:rsidR="004C0821">
        <w:rPr>
          <w:rFonts w:asciiTheme="minorHAnsi" w:hAnsiTheme="minorHAnsi" w:cstheme="minorHAnsi"/>
        </w:rPr>
        <w:t>rides2</w:t>
      </w:r>
      <w:r w:rsidRPr="003F5DC4">
        <w:rPr>
          <w:rFonts w:asciiTheme="minorHAnsi" w:hAnsiTheme="minorHAnsi" w:cstheme="minorHAnsi"/>
        </w:rPr>
        <w:t xml:space="preserve">` </w:t>
      </w:r>
    </w:p>
    <w:p w14:paraId="57C6732A" w14:textId="77777777" w:rsidR="003F5DC4" w:rsidRPr="003F5DC4" w:rsidRDefault="003F5DC4" w:rsidP="003F5DC4">
      <w:pPr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SET start_station_name = UPPER(start_station_name)</w:t>
      </w:r>
    </w:p>
    <w:p w14:paraId="733CFB28" w14:textId="77777777" w:rsidR="003F5DC4" w:rsidRPr="003F5DC4" w:rsidRDefault="003F5DC4" w:rsidP="003F5DC4">
      <w:pPr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WHERE start_station_name != UPPER(start_station_name)</w:t>
      </w:r>
    </w:p>
    <w:p w14:paraId="32CC3177" w14:textId="334A2040" w:rsidR="003F5DC4" w:rsidRPr="003F5DC4" w:rsidRDefault="003F5DC4" w:rsidP="00106578">
      <w:pPr>
        <w:rPr>
          <w:rFonts w:asciiTheme="minorHAnsi" w:hAnsiTheme="minorHAnsi" w:cstheme="minorHAnsi"/>
        </w:rPr>
      </w:pPr>
    </w:p>
    <w:p w14:paraId="3B61FD07" w14:textId="6E58A864" w:rsidR="003F5DC4" w:rsidRPr="003F5DC4" w:rsidRDefault="003F5DC4" w:rsidP="003F5DC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UPDATE `case-study-411420.cyclistic.</w:t>
      </w:r>
      <w:r w:rsidR="004C0821">
        <w:rPr>
          <w:rFonts w:asciiTheme="minorHAnsi" w:hAnsiTheme="minorHAnsi" w:cstheme="minorHAnsi"/>
        </w:rPr>
        <w:t>rides2</w:t>
      </w:r>
      <w:r w:rsidRPr="003F5DC4">
        <w:rPr>
          <w:rFonts w:asciiTheme="minorHAnsi" w:hAnsiTheme="minorHAnsi" w:cstheme="minorHAnsi"/>
        </w:rPr>
        <w:t xml:space="preserve">` </w:t>
      </w:r>
    </w:p>
    <w:p w14:paraId="3934C21F" w14:textId="77777777" w:rsidR="003F5DC4" w:rsidRPr="003F5DC4" w:rsidRDefault="003F5DC4" w:rsidP="003F5DC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SET end_station_name = UPPER(end_station_name)</w:t>
      </w:r>
    </w:p>
    <w:p w14:paraId="3807EB2A" w14:textId="77777777" w:rsidR="003F5DC4" w:rsidRPr="003F5DC4" w:rsidRDefault="003F5DC4" w:rsidP="003F5DC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WHERE end_station_name != UPPER(end_station_name)</w:t>
      </w:r>
    </w:p>
    <w:p w14:paraId="22D5842D" w14:textId="77777777" w:rsidR="003F5DC4" w:rsidRPr="003F5DC4" w:rsidRDefault="003F5DC4" w:rsidP="003F5DC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</w:p>
    <w:p w14:paraId="79C0501A" w14:textId="06CB7B9C" w:rsidR="003F5DC4" w:rsidRPr="003F5DC4" w:rsidRDefault="003F5DC4" w:rsidP="003F5DC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UPDATE `case-study-411420.cyclistic.</w:t>
      </w:r>
      <w:r w:rsidR="004C0821">
        <w:rPr>
          <w:rFonts w:asciiTheme="minorHAnsi" w:hAnsiTheme="minorHAnsi" w:cstheme="minorHAnsi"/>
        </w:rPr>
        <w:t>rides2</w:t>
      </w:r>
      <w:r w:rsidRPr="003F5DC4">
        <w:rPr>
          <w:rFonts w:asciiTheme="minorHAnsi" w:hAnsiTheme="minorHAnsi" w:cstheme="minorHAnsi"/>
        </w:rPr>
        <w:t xml:space="preserve">` </w:t>
      </w:r>
    </w:p>
    <w:p w14:paraId="61CDDCFF" w14:textId="77777777" w:rsidR="003F5DC4" w:rsidRPr="003F5DC4" w:rsidRDefault="003F5DC4" w:rsidP="003F5DC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SET member_casual = UPPER(member_casual)</w:t>
      </w:r>
    </w:p>
    <w:p w14:paraId="31A3FDAD" w14:textId="77777777" w:rsidR="003F5DC4" w:rsidRPr="003F5DC4" w:rsidRDefault="003F5DC4" w:rsidP="003F5DC4">
      <w:pPr>
        <w:shd w:val="clear" w:color="auto" w:fill="FFFFFF"/>
        <w:spacing w:line="270" w:lineRule="atLeast"/>
        <w:rPr>
          <w:rFonts w:asciiTheme="minorHAnsi" w:hAnsiTheme="minorHAnsi" w:cstheme="minorHAnsi"/>
        </w:rPr>
      </w:pPr>
      <w:r w:rsidRPr="003F5DC4">
        <w:rPr>
          <w:rFonts w:asciiTheme="minorHAnsi" w:hAnsiTheme="minorHAnsi" w:cstheme="minorHAnsi"/>
        </w:rPr>
        <w:t>WHERE member_casual != UPPER(member_casual)</w:t>
      </w:r>
    </w:p>
    <w:p w14:paraId="7B47A3EB" w14:textId="77777777" w:rsidR="003F5DC4" w:rsidRPr="003F5DC4" w:rsidRDefault="003F5DC4" w:rsidP="003F5DC4">
      <w:pPr>
        <w:shd w:val="clear" w:color="auto" w:fill="FFFFFF"/>
        <w:spacing w:line="270" w:lineRule="atLeast"/>
        <w:rPr>
          <w:rFonts w:asciiTheme="minorHAnsi" w:hAnsiTheme="minorHAnsi" w:cstheme="minorHAnsi"/>
          <w:color w:val="3A474E"/>
          <w:sz w:val="18"/>
          <w:szCs w:val="18"/>
        </w:rPr>
      </w:pPr>
    </w:p>
    <w:p w14:paraId="33F8F3A0" w14:textId="3B532BE9" w:rsidR="003F5DC4" w:rsidRPr="00B51AC5" w:rsidRDefault="00580277" w:rsidP="00B51AC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 Create r</w:t>
      </w:r>
      <w:r w:rsidR="00664A11" w:rsidRPr="00B51AC5">
        <w:rPr>
          <w:rFonts w:asciiTheme="minorHAnsi" w:hAnsiTheme="minorHAnsi" w:cstheme="minorHAnsi"/>
        </w:rPr>
        <w:t>ide length</w:t>
      </w:r>
      <w:r>
        <w:rPr>
          <w:rFonts w:asciiTheme="minorHAnsi" w:hAnsiTheme="minorHAnsi" w:cstheme="minorHAnsi"/>
        </w:rPr>
        <w:t xml:space="preserve"> field</w:t>
      </w:r>
    </w:p>
    <w:p w14:paraId="0F5CF83A" w14:textId="77777777" w:rsidR="0009542B" w:rsidRPr="0009542B" w:rsidRDefault="0009542B" w:rsidP="0009542B">
      <w:pPr>
        <w:rPr>
          <w:rFonts w:asciiTheme="minorHAnsi" w:hAnsiTheme="minorHAnsi" w:cstheme="minorHAnsi"/>
        </w:rPr>
      </w:pPr>
      <w:r w:rsidRPr="0009542B">
        <w:rPr>
          <w:rFonts w:asciiTheme="minorHAnsi" w:hAnsiTheme="minorHAnsi" w:cstheme="minorHAnsi"/>
        </w:rPr>
        <w:t>SELECT</w:t>
      </w:r>
    </w:p>
    <w:p w14:paraId="4FBF3ECB" w14:textId="7340C296" w:rsidR="0009542B" w:rsidRPr="0009542B" w:rsidRDefault="0009542B" w:rsidP="0009542B">
      <w:pPr>
        <w:rPr>
          <w:rFonts w:asciiTheme="minorHAnsi" w:hAnsiTheme="minorHAnsi" w:cstheme="minorHAnsi"/>
        </w:rPr>
      </w:pPr>
      <w:r w:rsidRPr="0009542B">
        <w:rPr>
          <w:rFonts w:asciiTheme="minorHAnsi" w:hAnsiTheme="minorHAnsi" w:cstheme="minorHAnsi"/>
        </w:rPr>
        <w:t xml:space="preserve">  TIMESTAMP_DIFF(ended_at, started_at, MINUTE) AS ride_length</w:t>
      </w:r>
    </w:p>
    <w:p w14:paraId="76D8E0DD" w14:textId="11AF01F6" w:rsidR="0009542B" w:rsidRDefault="00580277" w:rsidP="000954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09542B" w:rsidRPr="0009542B">
        <w:rPr>
          <w:rFonts w:asciiTheme="minorHAnsi" w:hAnsiTheme="minorHAnsi" w:cstheme="minorHAnsi"/>
        </w:rPr>
        <w:t>FROM `case-study-411420.cyclistic.</w:t>
      </w:r>
      <w:r w:rsidR="004C0821">
        <w:rPr>
          <w:rFonts w:asciiTheme="minorHAnsi" w:hAnsiTheme="minorHAnsi" w:cstheme="minorHAnsi"/>
        </w:rPr>
        <w:t>rides2</w:t>
      </w:r>
      <w:r w:rsidR="0009542B" w:rsidRPr="0009542B">
        <w:rPr>
          <w:rFonts w:asciiTheme="minorHAnsi" w:hAnsiTheme="minorHAnsi" w:cstheme="minorHAnsi"/>
        </w:rPr>
        <w:t>`</w:t>
      </w:r>
    </w:p>
    <w:p w14:paraId="2A81908B" w14:textId="77777777" w:rsidR="006F1597" w:rsidRPr="0009542B" w:rsidRDefault="006F1597" w:rsidP="0009542B">
      <w:pPr>
        <w:rPr>
          <w:rFonts w:asciiTheme="minorHAnsi" w:hAnsiTheme="minorHAnsi" w:cstheme="minorHAnsi"/>
        </w:rPr>
      </w:pPr>
    </w:p>
    <w:p w14:paraId="1C3B2AFB" w14:textId="0A719664" w:rsidR="00580277" w:rsidRPr="00B51AC5" w:rsidRDefault="00580277" w:rsidP="0058027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 Create r</w:t>
      </w:r>
      <w:r w:rsidRPr="00B51AC5">
        <w:rPr>
          <w:rFonts w:asciiTheme="minorHAnsi" w:hAnsiTheme="minorHAnsi" w:cstheme="minorHAnsi"/>
        </w:rPr>
        <w:t xml:space="preserve">ide </w:t>
      </w:r>
      <w:r>
        <w:rPr>
          <w:rFonts w:asciiTheme="minorHAnsi" w:hAnsiTheme="minorHAnsi" w:cstheme="minorHAnsi"/>
        </w:rPr>
        <w:t>distance field</w:t>
      </w:r>
    </w:p>
    <w:p w14:paraId="2EBC48DF" w14:textId="77777777" w:rsidR="00580277" w:rsidRPr="0009542B" w:rsidRDefault="00580277" w:rsidP="00580277">
      <w:pPr>
        <w:rPr>
          <w:rFonts w:asciiTheme="minorHAnsi" w:hAnsiTheme="minorHAnsi" w:cstheme="minorHAnsi"/>
        </w:rPr>
      </w:pPr>
      <w:r w:rsidRPr="0009542B">
        <w:rPr>
          <w:rFonts w:asciiTheme="minorHAnsi" w:hAnsiTheme="minorHAnsi" w:cstheme="minorHAnsi"/>
        </w:rPr>
        <w:t>SELECT</w:t>
      </w:r>
    </w:p>
    <w:p w14:paraId="02A1EC1A" w14:textId="4F1946AD" w:rsidR="00580277" w:rsidRDefault="00580277" w:rsidP="004C0821">
      <w:pPr>
        <w:ind w:left="720"/>
        <w:rPr>
          <w:rFonts w:asciiTheme="minorHAnsi" w:hAnsiTheme="minorHAnsi" w:cstheme="minorHAnsi"/>
        </w:rPr>
      </w:pPr>
      <w:r w:rsidRPr="00580277">
        <w:rPr>
          <w:rFonts w:asciiTheme="minorHAnsi" w:hAnsiTheme="minorHAnsi" w:cstheme="minorHAnsi"/>
        </w:rPr>
        <w:t>ACOS(COS(RADIANS(90-</w:t>
      </w:r>
      <w:r w:rsidR="004C0821">
        <w:rPr>
          <w:rFonts w:asciiTheme="minorHAnsi" w:hAnsiTheme="minorHAnsi" w:cstheme="minorHAnsi"/>
        </w:rPr>
        <w:t>start_lat</w:t>
      </w:r>
      <w:r w:rsidRPr="00580277">
        <w:rPr>
          <w:rFonts w:asciiTheme="minorHAnsi" w:hAnsiTheme="minorHAnsi" w:cstheme="minorHAnsi"/>
        </w:rPr>
        <w:t>)) * COS(RADIANS(90-</w:t>
      </w:r>
      <w:r w:rsidR="004C0821">
        <w:rPr>
          <w:rFonts w:asciiTheme="minorHAnsi" w:hAnsiTheme="minorHAnsi" w:cstheme="minorHAnsi"/>
        </w:rPr>
        <w:t>end_lat</w:t>
      </w:r>
      <w:r w:rsidRPr="00580277">
        <w:rPr>
          <w:rFonts w:asciiTheme="minorHAnsi" w:hAnsiTheme="minorHAnsi" w:cstheme="minorHAnsi"/>
        </w:rPr>
        <w:t>)) + SIN(RADIANS(90-</w:t>
      </w:r>
      <w:r w:rsidR="004C0821">
        <w:rPr>
          <w:rFonts w:asciiTheme="minorHAnsi" w:hAnsiTheme="minorHAnsi" w:cstheme="minorHAnsi"/>
        </w:rPr>
        <w:t>start_lat</w:t>
      </w:r>
      <w:r w:rsidRPr="00580277">
        <w:rPr>
          <w:rFonts w:asciiTheme="minorHAnsi" w:hAnsiTheme="minorHAnsi" w:cstheme="minorHAnsi"/>
        </w:rPr>
        <w:t xml:space="preserve">)) * </w:t>
      </w:r>
      <w:r w:rsidR="004C0821">
        <w:rPr>
          <w:rFonts w:asciiTheme="minorHAnsi" w:hAnsiTheme="minorHAnsi" w:cstheme="minorHAnsi"/>
        </w:rPr>
        <w:t xml:space="preserve">            </w:t>
      </w:r>
      <w:r w:rsidR="004C0821" w:rsidRPr="00580277">
        <w:rPr>
          <w:rFonts w:asciiTheme="minorHAnsi" w:hAnsiTheme="minorHAnsi" w:cstheme="minorHAnsi"/>
        </w:rPr>
        <w:t>SIN(RADIANS(90-</w:t>
      </w:r>
      <w:r w:rsidR="004C0821">
        <w:rPr>
          <w:rFonts w:asciiTheme="minorHAnsi" w:hAnsiTheme="minorHAnsi" w:cstheme="minorHAnsi"/>
        </w:rPr>
        <w:t>end_lat</w:t>
      </w:r>
      <w:r w:rsidR="004C0821" w:rsidRPr="00580277">
        <w:rPr>
          <w:rFonts w:asciiTheme="minorHAnsi" w:hAnsiTheme="minorHAnsi" w:cstheme="minorHAnsi"/>
        </w:rPr>
        <w:t>)) * COS(RADIANS(</w:t>
      </w:r>
      <w:r w:rsidR="004C0821">
        <w:rPr>
          <w:rFonts w:asciiTheme="minorHAnsi" w:hAnsiTheme="minorHAnsi" w:cstheme="minorHAnsi"/>
        </w:rPr>
        <w:t>start_lng</w:t>
      </w:r>
      <w:r w:rsidR="004C0821" w:rsidRPr="00580277">
        <w:rPr>
          <w:rFonts w:asciiTheme="minorHAnsi" w:hAnsiTheme="minorHAnsi" w:cstheme="minorHAnsi"/>
        </w:rPr>
        <w:t>-</w:t>
      </w:r>
      <w:r w:rsidR="004C0821">
        <w:rPr>
          <w:rFonts w:asciiTheme="minorHAnsi" w:hAnsiTheme="minorHAnsi" w:cstheme="minorHAnsi"/>
        </w:rPr>
        <w:t>end_lng</w:t>
      </w:r>
      <w:r w:rsidR="004C0821" w:rsidRPr="00580277">
        <w:rPr>
          <w:rFonts w:asciiTheme="minorHAnsi" w:hAnsiTheme="minorHAnsi" w:cstheme="minorHAnsi"/>
        </w:rPr>
        <w:t>))) * 3959</w:t>
      </w:r>
      <w:r w:rsidR="004C0821">
        <w:rPr>
          <w:rFonts w:asciiTheme="minorHAnsi" w:hAnsiTheme="minorHAnsi" w:cstheme="minorHAnsi"/>
        </w:rPr>
        <w:t xml:space="preserve">  </w:t>
      </w:r>
      <w:r w:rsidRPr="0009542B">
        <w:rPr>
          <w:rFonts w:asciiTheme="minorHAnsi" w:hAnsiTheme="minorHAnsi" w:cstheme="minorHAnsi"/>
        </w:rPr>
        <w:t xml:space="preserve">AS </w:t>
      </w:r>
      <w:r w:rsidRPr="0072259D">
        <w:rPr>
          <w:rFonts w:asciiTheme="minorHAnsi" w:hAnsiTheme="minorHAnsi" w:cstheme="minorHAnsi"/>
        </w:rPr>
        <w:t>ride_</w:t>
      </w:r>
      <w:r>
        <w:rPr>
          <w:rFonts w:asciiTheme="minorHAnsi" w:hAnsiTheme="minorHAnsi" w:cstheme="minorHAnsi"/>
        </w:rPr>
        <w:t>dist_mi</w:t>
      </w:r>
      <w:r w:rsidRPr="0072259D">
        <w:rPr>
          <w:rFonts w:asciiTheme="minorHAnsi" w:hAnsiTheme="minorHAnsi" w:cstheme="minorHAnsi"/>
        </w:rPr>
        <w:t xml:space="preserve"> </w:t>
      </w:r>
    </w:p>
    <w:p w14:paraId="547DDB46" w14:textId="2FE96428" w:rsidR="00580277" w:rsidRDefault="00580277" w:rsidP="005802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Pr="0009542B">
        <w:rPr>
          <w:rFonts w:asciiTheme="minorHAnsi" w:hAnsiTheme="minorHAnsi" w:cstheme="minorHAnsi"/>
        </w:rPr>
        <w:t>FROM `case-study-411420.cyclistic.</w:t>
      </w:r>
      <w:r w:rsidR="004C0821">
        <w:rPr>
          <w:rFonts w:asciiTheme="minorHAnsi" w:hAnsiTheme="minorHAnsi" w:cstheme="minorHAnsi"/>
        </w:rPr>
        <w:t>rides2</w:t>
      </w:r>
      <w:r w:rsidRPr="0009542B">
        <w:rPr>
          <w:rFonts w:asciiTheme="minorHAnsi" w:hAnsiTheme="minorHAnsi" w:cstheme="minorHAnsi"/>
        </w:rPr>
        <w:t>`</w:t>
      </w:r>
    </w:p>
    <w:p w14:paraId="376615F2" w14:textId="77777777" w:rsidR="005D6C8C" w:rsidRDefault="005D6C8C" w:rsidP="00106578">
      <w:pPr>
        <w:rPr>
          <w:rFonts w:asciiTheme="minorHAnsi" w:hAnsiTheme="minorHAnsi" w:cstheme="minorHAnsi"/>
        </w:rPr>
      </w:pPr>
    </w:p>
    <w:p w14:paraId="6C6DE17C" w14:textId="2648A648" w:rsidR="004C0821" w:rsidRPr="00B51AC5" w:rsidRDefault="004C0821" w:rsidP="004C082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 Create day of week field</w:t>
      </w:r>
    </w:p>
    <w:p w14:paraId="243342A0" w14:textId="15E0F7B5" w:rsidR="004C0821" w:rsidRDefault="004C0821" w:rsidP="001065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</w:t>
      </w:r>
    </w:p>
    <w:p w14:paraId="70604DA5" w14:textId="78798432" w:rsidR="004C0821" w:rsidRDefault="004C0821" w:rsidP="001065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DAYNAME(started_at) as day_of_week</w:t>
      </w:r>
    </w:p>
    <w:p w14:paraId="637B80C8" w14:textId="77777777" w:rsidR="004C0821" w:rsidRDefault="004C0821" w:rsidP="004C08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</w:t>
      </w:r>
      <w:r w:rsidRPr="0009542B">
        <w:rPr>
          <w:rFonts w:asciiTheme="minorHAnsi" w:hAnsiTheme="minorHAnsi" w:cstheme="minorHAnsi"/>
        </w:rPr>
        <w:t>FROM `case-study-411420.cyclistic.</w:t>
      </w:r>
      <w:r>
        <w:rPr>
          <w:rFonts w:asciiTheme="minorHAnsi" w:hAnsiTheme="minorHAnsi" w:cstheme="minorHAnsi"/>
        </w:rPr>
        <w:t>rides2</w:t>
      </w:r>
      <w:r w:rsidRPr="0009542B">
        <w:rPr>
          <w:rFonts w:asciiTheme="minorHAnsi" w:hAnsiTheme="minorHAnsi" w:cstheme="minorHAnsi"/>
        </w:rPr>
        <w:t>`</w:t>
      </w:r>
    </w:p>
    <w:p w14:paraId="4ACADC8A" w14:textId="77777777" w:rsidR="004C0821" w:rsidRDefault="004C0821" w:rsidP="00106578">
      <w:pPr>
        <w:rPr>
          <w:rFonts w:asciiTheme="minorHAnsi" w:hAnsiTheme="minorHAnsi" w:cstheme="minorHAnsi"/>
        </w:rPr>
      </w:pPr>
    </w:p>
    <w:p w14:paraId="44D70815" w14:textId="33D09298" w:rsidR="004C0821" w:rsidRPr="00B51AC5" w:rsidRDefault="004C0821" w:rsidP="004C082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 Create month field</w:t>
      </w:r>
    </w:p>
    <w:p w14:paraId="69DB4867" w14:textId="77777777" w:rsidR="004C0821" w:rsidRDefault="004C0821" w:rsidP="004C08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</w:t>
      </w:r>
    </w:p>
    <w:p w14:paraId="1C758424" w14:textId="10CD4D27" w:rsidR="004C0821" w:rsidRDefault="004C0821" w:rsidP="004C08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MONTH(started_at) as month</w:t>
      </w:r>
    </w:p>
    <w:p w14:paraId="635B220E" w14:textId="77777777" w:rsidR="004C0821" w:rsidRDefault="004C0821" w:rsidP="004C08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Pr="0009542B">
        <w:rPr>
          <w:rFonts w:asciiTheme="minorHAnsi" w:hAnsiTheme="minorHAnsi" w:cstheme="minorHAnsi"/>
        </w:rPr>
        <w:t>FROM `case-study-411420.cyclistic.</w:t>
      </w:r>
      <w:r>
        <w:rPr>
          <w:rFonts w:asciiTheme="minorHAnsi" w:hAnsiTheme="minorHAnsi" w:cstheme="minorHAnsi"/>
        </w:rPr>
        <w:t>rides2</w:t>
      </w:r>
      <w:r w:rsidRPr="0009542B">
        <w:rPr>
          <w:rFonts w:asciiTheme="minorHAnsi" w:hAnsiTheme="minorHAnsi" w:cstheme="minorHAnsi"/>
        </w:rPr>
        <w:t>`</w:t>
      </w:r>
    </w:p>
    <w:p w14:paraId="23312BAF" w14:textId="77777777" w:rsidR="004C0821" w:rsidRDefault="004C0821" w:rsidP="00106578">
      <w:pPr>
        <w:rPr>
          <w:rFonts w:asciiTheme="minorHAnsi" w:hAnsiTheme="minorHAnsi" w:cstheme="minorHAnsi"/>
        </w:rPr>
      </w:pPr>
    </w:p>
    <w:p w14:paraId="28264848" w14:textId="6DC2A747" w:rsidR="002E788C" w:rsidRPr="002E788C" w:rsidRDefault="002E788C" w:rsidP="002E788C">
      <w:pPr>
        <w:pStyle w:val="Heading1"/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>#</w:t>
      </w:r>
      <w:r w:rsidRPr="002E788C">
        <w:rPr>
          <w:rFonts w:asciiTheme="minorHAnsi" w:hAnsiTheme="minorHAnsi" w:cstheme="minorHAnsi"/>
        </w:rPr>
        <w:t xml:space="preserve"> Analyze ride length</w:t>
      </w:r>
    </w:p>
    <w:p w14:paraId="7CBD6E4B" w14:textId="773E328D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SELECT </w:t>
      </w:r>
    </w:p>
    <w:p w14:paraId="0A3D2391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member_casual,</w:t>
      </w:r>
    </w:p>
    <w:p w14:paraId="668A2FF0" w14:textId="01D72B2F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COUNT</w:t>
      </w:r>
      <w:r w:rsidRPr="002E788C">
        <w:rPr>
          <w:rFonts w:asciiTheme="minorHAnsi" w:hAnsiTheme="minorHAnsi" w:cstheme="minorHAnsi"/>
        </w:rPr>
        <w:t>(ride_length)</w:t>
      </w:r>
    </w:p>
    <w:p w14:paraId="5E5E0837" w14:textId="36A05875" w:rsidR="002E788C" w:rsidRP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2E788C">
        <w:rPr>
          <w:rFonts w:asciiTheme="minorHAnsi" w:hAnsiTheme="minorHAnsi" w:cstheme="minorHAnsi"/>
        </w:rPr>
        <w:t xml:space="preserve"> FROM `case-study-411420.cyclistic.rides2`</w:t>
      </w:r>
    </w:p>
    <w:p w14:paraId="7237F15F" w14:textId="406E44B1" w:rsidR="002E788C" w:rsidRDefault="002E788C" w:rsidP="001065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GROUP BY member_casual</w:t>
      </w:r>
    </w:p>
    <w:p w14:paraId="38C4D4F2" w14:textId="77777777" w:rsidR="002E788C" w:rsidRDefault="002E788C" w:rsidP="00106578">
      <w:pPr>
        <w:rPr>
          <w:rFonts w:asciiTheme="minorHAnsi" w:hAnsiTheme="minorHAnsi" w:cstheme="minorHAnsi"/>
        </w:rPr>
      </w:pPr>
    </w:p>
    <w:p w14:paraId="0C6365F5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SELECT </w:t>
      </w:r>
    </w:p>
    <w:p w14:paraId="5C4B0E37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member_casual,</w:t>
      </w:r>
    </w:p>
    <w:p w14:paraId="466D463F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MAX</w:t>
      </w:r>
      <w:r w:rsidRPr="002E788C">
        <w:rPr>
          <w:rFonts w:asciiTheme="minorHAnsi" w:hAnsiTheme="minorHAnsi" w:cstheme="minorHAnsi"/>
        </w:rPr>
        <w:t>(ride_length)</w:t>
      </w:r>
    </w:p>
    <w:p w14:paraId="692CB8CC" w14:textId="77777777" w:rsidR="002E788C" w:rsidRP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2E788C">
        <w:rPr>
          <w:rFonts w:asciiTheme="minorHAnsi" w:hAnsiTheme="minorHAnsi" w:cstheme="minorHAnsi"/>
        </w:rPr>
        <w:t xml:space="preserve"> FROM `case-study-411420.cyclistic.rides2`</w:t>
      </w:r>
    </w:p>
    <w:p w14:paraId="73BA691C" w14:textId="77777777" w:rsid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GROUP BY member_casual</w:t>
      </w:r>
    </w:p>
    <w:p w14:paraId="5238DEFF" w14:textId="77777777" w:rsidR="002E788C" w:rsidRDefault="002E788C" w:rsidP="00106578">
      <w:pPr>
        <w:rPr>
          <w:rFonts w:asciiTheme="minorHAnsi" w:hAnsiTheme="minorHAnsi" w:cstheme="minorHAnsi"/>
        </w:rPr>
      </w:pPr>
    </w:p>
    <w:p w14:paraId="55869C1B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SELECT </w:t>
      </w:r>
    </w:p>
    <w:p w14:paraId="281F9A44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member_casual,</w:t>
      </w:r>
    </w:p>
    <w:p w14:paraId="5F6DF01A" w14:textId="11CB7AE5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MIN</w:t>
      </w:r>
      <w:r w:rsidRPr="002E788C">
        <w:rPr>
          <w:rFonts w:asciiTheme="minorHAnsi" w:hAnsiTheme="minorHAnsi" w:cstheme="minorHAnsi"/>
        </w:rPr>
        <w:t>(ride_length)</w:t>
      </w:r>
    </w:p>
    <w:p w14:paraId="17A107A4" w14:textId="77777777" w:rsidR="002E788C" w:rsidRP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2E788C">
        <w:rPr>
          <w:rFonts w:asciiTheme="minorHAnsi" w:hAnsiTheme="minorHAnsi" w:cstheme="minorHAnsi"/>
        </w:rPr>
        <w:t xml:space="preserve"> FROM `case-study-411420.cyclistic.rides2`</w:t>
      </w:r>
    </w:p>
    <w:p w14:paraId="17AECB2A" w14:textId="77777777" w:rsid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GROUP BY member_casual</w:t>
      </w:r>
    </w:p>
    <w:p w14:paraId="21B27030" w14:textId="77777777" w:rsidR="002E788C" w:rsidRDefault="002E788C" w:rsidP="00106578">
      <w:pPr>
        <w:rPr>
          <w:rFonts w:asciiTheme="minorHAnsi" w:hAnsiTheme="minorHAnsi" w:cstheme="minorHAnsi"/>
        </w:rPr>
      </w:pPr>
    </w:p>
    <w:p w14:paraId="33EB2E14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SELECT </w:t>
      </w:r>
    </w:p>
    <w:p w14:paraId="60539133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member_casual,</w:t>
      </w:r>
    </w:p>
    <w:p w14:paraId="00F64CDD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AVG(ride_length)</w:t>
      </w:r>
    </w:p>
    <w:p w14:paraId="03EF6D04" w14:textId="77777777" w:rsidR="002E788C" w:rsidRP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2E788C">
        <w:rPr>
          <w:rFonts w:asciiTheme="minorHAnsi" w:hAnsiTheme="minorHAnsi" w:cstheme="minorHAnsi"/>
        </w:rPr>
        <w:t xml:space="preserve"> FROM `case-study-411420.cyclistic.rides2`</w:t>
      </w:r>
    </w:p>
    <w:p w14:paraId="1335E4CF" w14:textId="77777777" w:rsid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GROUP BY member_casual</w:t>
      </w:r>
    </w:p>
    <w:p w14:paraId="3A7D6513" w14:textId="77777777" w:rsidR="002E788C" w:rsidRDefault="002E788C" w:rsidP="00106578">
      <w:pPr>
        <w:rPr>
          <w:rFonts w:asciiTheme="minorHAnsi" w:hAnsiTheme="minorHAnsi" w:cstheme="minorHAnsi"/>
        </w:rPr>
      </w:pPr>
    </w:p>
    <w:p w14:paraId="6EB9F9CC" w14:textId="5C703281" w:rsidR="002E788C" w:rsidRPr="002E788C" w:rsidRDefault="002E788C" w:rsidP="002E788C">
      <w:pPr>
        <w:pStyle w:val="Heading1"/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# Analyze ride </w:t>
      </w:r>
      <w:r w:rsidRPr="002E788C">
        <w:rPr>
          <w:rFonts w:asciiTheme="minorHAnsi" w:hAnsiTheme="minorHAnsi" w:cstheme="minorHAnsi"/>
        </w:rPr>
        <w:t>distance</w:t>
      </w:r>
    </w:p>
    <w:p w14:paraId="2430D85C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SELECT </w:t>
      </w:r>
    </w:p>
    <w:p w14:paraId="00E8FE6B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member_casual,</w:t>
      </w:r>
    </w:p>
    <w:p w14:paraId="0574FCCE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COUNT</w:t>
      </w:r>
      <w:r w:rsidRPr="002E788C">
        <w:rPr>
          <w:rFonts w:asciiTheme="minorHAnsi" w:hAnsiTheme="minorHAnsi" w:cstheme="minorHAnsi"/>
        </w:rPr>
        <w:t>(ride_</w:t>
      </w:r>
      <w:r>
        <w:rPr>
          <w:rFonts w:asciiTheme="minorHAnsi" w:hAnsiTheme="minorHAnsi" w:cstheme="minorHAnsi"/>
        </w:rPr>
        <w:t>dist_mi</w:t>
      </w:r>
      <w:r w:rsidRPr="002E788C">
        <w:rPr>
          <w:rFonts w:asciiTheme="minorHAnsi" w:hAnsiTheme="minorHAnsi" w:cstheme="minorHAnsi"/>
        </w:rPr>
        <w:t>)</w:t>
      </w:r>
    </w:p>
    <w:p w14:paraId="74132B93" w14:textId="77777777" w:rsidR="002E788C" w:rsidRP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2E788C">
        <w:rPr>
          <w:rFonts w:asciiTheme="minorHAnsi" w:hAnsiTheme="minorHAnsi" w:cstheme="minorHAnsi"/>
        </w:rPr>
        <w:t xml:space="preserve"> FROM `case-study-411420.cyclistic.rides2`</w:t>
      </w:r>
    </w:p>
    <w:p w14:paraId="1E7B8958" w14:textId="77777777" w:rsid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GROUP BY member_casual</w:t>
      </w:r>
    </w:p>
    <w:p w14:paraId="2646A47C" w14:textId="77777777" w:rsidR="002E788C" w:rsidRDefault="002E788C" w:rsidP="002E788C">
      <w:pPr>
        <w:rPr>
          <w:rFonts w:asciiTheme="minorHAnsi" w:hAnsiTheme="minorHAnsi" w:cstheme="minorHAnsi"/>
        </w:rPr>
      </w:pPr>
    </w:p>
    <w:p w14:paraId="46EE1653" w14:textId="0450AE98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SELECT </w:t>
      </w:r>
    </w:p>
    <w:p w14:paraId="36DB58A0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member_casual,</w:t>
      </w:r>
    </w:p>
    <w:p w14:paraId="17E3D03D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MAX</w:t>
      </w:r>
      <w:r w:rsidRPr="002E788C">
        <w:rPr>
          <w:rFonts w:asciiTheme="minorHAnsi" w:hAnsiTheme="minorHAnsi" w:cstheme="minorHAnsi"/>
        </w:rPr>
        <w:t xml:space="preserve">(ride_ </w:t>
      </w:r>
      <w:r>
        <w:rPr>
          <w:rFonts w:asciiTheme="minorHAnsi" w:hAnsiTheme="minorHAnsi" w:cstheme="minorHAnsi"/>
        </w:rPr>
        <w:t>dist_mi</w:t>
      </w:r>
      <w:r w:rsidRPr="002E788C">
        <w:rPr>
          <w:rFonts w:asciiTheme="minorHAnsi" w:hAnsiTheme="minorHAnsi" w:cstheme="minorHAnsi"/>
        </w:rPr>
        <w:t>)</w:t>
      </w:r>
    </w:p>
    <w:p w14:paraId="19B86D09" w14:textId="77777777" w:rsidR="002E788C" w:rsidRP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2E788C">
        <w:rPr>
          <w:rFonts w:asciiTheme="minorHAnsi" w:hAnsiTheme="minorHAnsi" w:cstheme="minorHAnsi"/>
        </w:rPr>
        <w:t xml:space="preserve"> FROM `case-study-411420.cyclistic.rides2`</w:t>
      </w:r>
    </w:p>
    <w:p w14:paraId="533BA093" w14:textId="77777777" w:rsid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GROUP BY member_casual</w:t>
      </w:r>
    </w:p>
    <w:p w14:paraId="2BC14675" w14:textId="77777777" w:rsidR="002E788C" w:rsidRDefault="002E788C" w:rsidP="002E788C">
      <w:pPr>
        <w:rPr>
          <w:rFonts w:asciiTheme="minorHAnsi" w:hAnsiTheme="minorHAnsi" w:cstheme="minorHAnsi"/>
        </w:rPr>
      </w:pPr>
    </w:p>
    <w:p w14:paraId="66F49D3D" w14:textId="7F20E36A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lastRenderedPageBreak/>
        <w:t xml:space="preserve">SELECT </w:t>
      </w:r>
    </w:p>
    <w:p w14:paraId="51411B61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member_casual,</w:t>
      </w:r>
    </w:p>
    <w:p w14:paraId="49C4397F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MIN</w:t>
      </w:r>
      <w:r w:rsidRPr="002E788C">
        <w:rPr>
          <w:rFonts w:asciiTheme="minorHAnsi" w:hAnsiTheme="minorHAnsi" w:cstheme="minorHAnsi"/>
        </w:rPr>
        <w:t xml:space="preserve">(ride_ </w:t>
      </w:r>
      <w:r>
        <w:rPr>
          <w:rFonts w:asciiTheme="minorHAnsi" w:hAnsiTheme="minorHAnsi" w:cstheme="minorHAnsi"/>
        </w:rPr>
        <w:t>dist_mi</w:t>
      </w:r>
      <w:r w:rsidRPr="002E788C">
        <w:rPr>
          <w:rFonts w:asciiTheme="minorHAnsi" w:hAnsiTheme="minorHAnsi" w:cstheme="minorHAnsi"/>
        </w:rPr>
        <w:t>)</w:t>
      </w:r>
    </w:p>
    <w:p w14:paraId="07DE8E23" w14:textId="77777777" w:rsidR="002E788C" w:rsidRP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2E788C">
        <w:rPr>
          <w:rFonts w:asciiTheme="minorHAnsi" w:hAnsiTheme="minorHAnsi" w:cstheme="minorHAnsi"/>
        </w:rPr>
        <w:t xml:space="preserve"> FROM `case-study-411420.cyclistic.rides2`</w:t>
      </w:r>
    </w:p>
    <w:p w14:paraId="7FFF95C0" w14:textId="77777777" w:rsid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GROUP BY member_casual</w:t>
      </w:r>
    </w:p>
    <w:p w14:paraId="67B44AFA" w14:textId="77777777" w:rsidR="002E788C" w:rsidRDefault="002E788C" w:rsidP="002E788C">
      <w:pPr>
        <w:rPr>
          <w:rFonts w:asciiTheme="minorHAnsi" w:hAnsiTheme="minorHAnsi" w:cstheme="minorHAnsi"/>
        </w:rPr>
      </w:pPr>
    </w:p>
    <w:p w14:paraId="0AAD3476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SELECT </w:t>
      </w:r>
    </w:p>
    <w:p w14:paraId="31C24BF7" w14:textId="77777777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member_casual,</w:t>
      </w:r>
    </w:p>
    <w:p w14:paraId="05E905F2" w14:textId="08531805" w:rsidR="002E788C" w:rsidRPr="002E788C" w:rsidRDefault="002E788C" w:rsidP="002E788C">
      <w:pPr>
        <w:rPr>
          <w:rFonts w:asciiTheme="minorHAnsi" w:hAnsiTheme="minorHAnsi" w:cstheme="minorHAnsi"/>
        </w:rPr>
      </w:pPr>
      <w:r w:rsidRPr="002E788C">
        <w:rPr>
          <w:rFonts w:asciiTheme="minorHAnsi" w:hAnsiTheme="minorHAnsi" w:cstheme="minorHAnsi"/>
        </w:rPr>
        <w:t xml:space="preserve">  AVG(ride_</w:t>
      </w:r>
      <w:r w:rsidRPr="002E788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dist_mi</w:t>
      </w:r>
      <w:r w:rsidRPr="002E788C">
        <w:rPr>
          <w:rFonts w:asciiTheme="minorHAnsi" w:hAnsiTheme="minorHAnsi" w:cstheme="minorHAnsi"/>
        </w:rPr>
        <w:t>)</w:t>
      </w:r>
    </w:p>
    <w:p w14:paraId="5795C5C4" w14:textId="77777777" w:rsidR="002E788C" w:rsidRP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2E788C">
        <w:rPr>
          <w:rFonts w:asciiTheme="minorHAnsi" w:hAnsiTheme="minorHAnsi" w:cstheme="minorHAnsi"/>
        </w:rPr>
        <w:t xml:space="preserve"> FROM `case-study-411420.cyclistic.rides2`</w:t>
      </w:r>
    </w:p>
    <w:p w14:paraId="27D0DA87" w14:textId="77777777" w:rsidR="002E788C" w:rsidRDefault="002E788C" w:rsidP="002E7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GROUP BY member_casual</w:t>
      </w:r>
    </w:p>
    <w:p w14:paraId="125C3D38" w14:textId="77777777" w:rsidR="002E788C" w:rsidRDefault="002E788C" w:rsidP="002E788C">
      <w:pPr>
        <w:rPr>
          <w:rFonts w:asciiTheme="minorHAnsi" w:hAnsiTheme="minorHAnsi" w:cstheme="minorHAnsi"/>
        </w:rPr>
      </w:pPr>
    </w:p>
    <w:p w14:paraId="27C939FF" w14:textId="6432EEF5" w:rsidR="002E788C" w:rsidRDefault="00FB2526" w:rsidP="00FB2526">
      <w:pPr>
        <w:pStyle w:val="Heading1"/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# Analyze</w:t>
      </w:r>
      <w:r w:rsidRPr="00FB2526">
        <w:rPr>
          <w:rFonts w:asciiTheme="minorHAnsi" w:hAnsiTheme="minorHAnsi" w:cstheme="minorHAnsi"/>
        </w:rPr>
        <w:t xml:space="preserve"> day of week</w:t>
      </w:r>
    </w:p>
    <w:p w14:paraId="00AB549D" w14:textId="77777777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SELECT</w:t>
      </w:r>
    </w:p>
    <w:p w14:paraId="47D9ACC1" w14:textId="2DDF1240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  </w:t>
      </w:r>
      <w:r w:rsidRPr="00FB2526">
        <w:rPr>
          <w:rFonts w:asciiTheme="minorHAnsi" w:hAnsiTheme="minorHAnsi" w:cstheme="minorHAnsi"/>
        </w:rPr>
        <w:t>member_casual</w:t>
      </w:r>
      <w:r w:rsidRPr="00FB2526">
        <w:rPr>
          <w:rFonts w:asciiTheme="minorHAnsi" w:hAnsiTheme="minorHAnsi" w:cstheme="minorHAnsi"/>
        </w:rPr>
        <w:t>,</w:t>
      </w:r>
    </w:p>
    <w:p w14:paraId="04C537EB" w14:textId="1A966F96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  </w:t>
      </w:r>
      <w:r w:rsidRPr="00FB2526">
        <w:rPr>
          <w:rFonts w:asciiTheme="minorHAnsi" w:hAnsiTheme="minorHAnsi" w:cstheme="minorHAnsi"/>
        </w:rPr>
        <w:t>day_of_week</w:t>
      </w:r>
      <w:r w:rsidRPr="00FB2526">
        <w:rPr>
          <w:rFonts w:asciiTheme="minorHAnsi" w:hAnsiTheme="minorHAnsi" w:cstheme="minorHAnsi"/>
        </w:rPr>
        <w:t>,</w:t>
      </w:r>
    </w:p>
    <w:p w14:paraId="1CFEDC1C" w14:textId="243236B5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  COUNT(</w:t>
      </w:r>
      <w:r w:rsidRPr="00FB2526">
        <w:rPr>
          <w:rFonts w:asciiTheme="minorHAnsi" w:hAnsiTheme="minorHAnsi" w:cstheme="minorHAnsi"/>
        </w:rPr>
        <w:t>day_of_week</w:t>
      </w:r>
      <w:r w:rsidRPr="00FB2526">
        <w:rPr>
          <w:rFonts w:asciiTheme="minorHAnsi" w:hAnsiTheme="minorHAnsi" w:cstheme="minorHAnsi"/>
        </w:rPr>
        <w:t>) AS </w:t>
      </w:r>
      <w:r w:rsidRPr="00FB2526">
        <w:rPr>
          <w:rFonts w:asciiTheme="minorHAnsi" w:hAnsiTheme="minorHAnsi" w:cstheme="minorHAnsi"/>
        </w:rPr>
        <w:t>days</w:t>
      </w:r>
    </w:p>
    <w:p w14:paraId="297FF23A" w14:textId="77777777" w:rsidR="00FB2526" w:rsidRPr="002E788C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 xml:space="preserve"> </w:t>
      </w:r>
      <w:r w:rsidRPr="002E788C">
        <w:rPr>
          <w:rFonts w:asciiTheme="minorHAnsi" w:hAnsiTheme="minorHAnsi" w:cstheme="minorHAnsi"/>
        </w:rPr>
        <w:t xml:space="preserve"> FROM `case-study-411420.cyclistic.rides2`</w:t>
      </w:r>
    </w:p>
    <w:p w14:paraId="03CD7378" w14:textId="3D76AA38" w:rsidR="00FB2526" w:rsidRPr="00FB2526" w:rsidRDefault="00FB2526" w:rsidP="00FB25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Pr="00FB2526">
        <w:rPr>
          <w:rFonts w:asciiTheme="minorHAnsi" w:hAnsiTheme="minorHAnsi" w:cstheme="minorHAnsi"/>
        </w:rPr>
        <w:t>GROUP BY </w:t>
      </w:r>
      <w:r w:rsidRPr="00FB2526">
        <w:rPr>
          <w:rFonts w:asciiTheme="minorHAnsi" w:hAnsiTheme="minorHAnsi" w:cstheme="minorHAnsi"/>
        </w:rPr>
        <w:t>day_of_week</w:t>
      </w:r>
      <w:r w:rsidRPr="00FB2526">
        <w:rPr>
          <w:rFonts w:asciiTheme="minorHAnsi" w:hAnsiTheme="minorHAnsi" w:cstheme="minorHAnsi"/>
        </w:rPr>
        <w:t xml:space="preserve">, </w:t>
      </w:r>
      <w:r w:rsidRPr="00FB2526">
        <w:rPr>
          <w:rFonts w:asciiTheme="minorHAnsi" w:hAnsiTheme="minorHAnsi" w:cstheme="minorHAnsi"/>
        </w:rPr>
        <w:t>member_casual</w:t>
      </w:r>
    </w:p>
    <w:p w14:paraId="32D934C2" w14:textId="682DDD8F" w:rsidR="00FB2526" w:rsidRDefault="00FB2526" w:rsidP="00FB2526">
      <w:r>
        <w:t xml:space="preserve"> </w:t>
      </w:r>
    </w:p>
    <w:p w14:paraId="4153258D" w14:textId="60E63BA6" w:rsidR="00FB2526" w:rsidRDefault="00FB2526" w:rsidP="00FB2526">
      <w:pPr>
        <w:pStyle w:val="Heading1"/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 xml:space="preserve"># Analyze </w:t>
      </w:r>
      <w:r>
        <w:rPr>
          <w:rFonts w:asciiTheme="minorHAnsi" w:hAnsiTheme="minorHAnsi" w:cstheme="minorHAnsi"/>
        </w:rPr>
        <w:t>month</w:t>
      </w:r>
    </w:p>
    <w:p w14:paraId="2DD45AC1" w14:textId="77777777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SELECT</w:t>
      </w:r>
    </w:p>
    <w:p w14:paraId="46AA715C" w14:textId="77777777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  member_casual,</w:t>
      </w:r>
    </w:p>
    <w:p w14:paraId="13CBA8B2" w14:textId="23DCCA70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  </w:t>
      </w:r>
      <w:r>
        <w:rPr>
          <w:rFonts w:asciiTheme="minorHAnsi" w:hAnsiTheme="minorHAnsi" w:cstheme="minorHAnsi"/>
        </w:rPr>
        <w:t>month</w:t>
      </w:r>
      <w:r w:rsidRPr="00FB2526">
        <w:rPr>
          <w:rFonts w:asciiTheme="minorHAnsi" w:hAnsiTheme="minorHAnsi" w:cstheme="minorHAnsi"/>
        </w:rPr>
        <w:t>,</w:t>
      </w:r>
    </w:p>
    <w:p w14:paraId="07137914" w14:textId="3095D09E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  COUNT(</w:t>
      </w:r>
      <w:r>
        <w:rPr>
          <w:rFonts w:asciiTheme="minorHAnsi" w:hAnsiTheme="minorHAnsi" w:cstheme="minorHAnsi"/>
        </w:rPr>
        <w:t>month</w:t>
      </w:r>
      <w:r w:rsidRPr="00FB2526">
        <w:rPr>
          <w:rFonts w:asciiTheme="minorHAnsi" w:hAnsiTheme="minorHAnsi" w:cstheme="minorHAnsi"/>
        </w:rPr>
        <w:t>) AS </w:t>
      </w:r>
      <w:r>
        <w:rPr>
          <w:rFonts w:asciiTheme="minorHAnsi" w:hAnsiTheme="minorHAnsi" w:cstheme="minorHAnsi"/>
        </w:rPr>
        <w:t>months</w:t>
      </w:r>
    </w:p>
    <w:p w14:paraId="1118A187" w14:textId="77777777" w:rsidR="00FB2526" w:rsidRPr="002E788C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 xml:space="preserve"> </w:t>
      </w:r>
      <w:r w:rsidRPr="002E788C">
        <w:rPr>
          <w:rFonts w:asciiTheme="minorHAnsi" w:hAnsiTheme="minorHAnsi" w:cstheme="minorHAnsi"/>
        </w:rPr>
        <w:t xml:space="preserve"> FROM `case-study-411420.cyclistic.rides2`</w:t>
      </w:r>
    </w:p>
    <w:p w14:paraId="78F9606D" w14:textId="2616CACD" w:rsidR="00FB2526" w:rsidRPr="00FB2526" w:rsidRDefault="00FB2526" w:rsidP="00FB25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Pr="00FB2526">
        <w:rPr>
          <w:rFonts w:asciiTheme="minorHAnsi" w:hAnsiTheme="minorHAnsi" w:cstheme="minorHAnsi"/>
        </w:rPr>
        <w:t>GROUP BY </w:t>
      </w:r>
      <w:r>
        <w:rPr>
          <w:rFonts w:asciiTheme="minorHAnsi" w:hAnsiTheme="minorHAnsi" w:cstheme="minorHAnsi"/>
        </w:rPr>
        <w:t>month</w:t>
      </w:r>
      <w:r w:rsidRPr="00FB2526">
        <w:rPr>
          <w:rFonts w:asciiTheme="minorHAnsi" w:hAnsiTheme="minorHAnsi" w:cstheme="minorHAnsi"/>
        </w:rPr>
        <w:t>, member_casual</w:t>
      </w:r>
    </w:p>
    <w:p w14:paraId="1B9BC14B" w14:textId="77777777" w:rsidR="00FB2526" w:rsidRDefault="00FB2526" w:rsidP="00FB2526"/>
    <w:p w14:paraId="5E579431" w14:textId="2B102FEB" w:rsidR="00FB2526" w:rsidRDefault="00FB2526" w:rsidP="00FB2526">
      <w:pPr>
        <w:pStyle w:val="Heading1"/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 xml:space="preserve"># Analyze </w:t>
      </w:r>
      <w:r>
        <w:rPr>
          <w:rFonts w:asciiTheme="minorHAnsi" w:hAnsiTheme="minorHAnsi" w:cstheme="minorHAnsi"/>
        </w:rPr>
        <w:t>bike type</w:t>
      </w:r>
    </w:p>
    <w:p w14:paraId="60DCF603" w14:textId="77777777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SELECT</w:t>
      </w:r>
    </w:p>
    <w:p w14:paraId="17D6C59B" w14:textId="30E12ACA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  </w:t>
      </w:r>
      <w:r>
        <w:rPr>
          <w:rFonts w:asciiTheme="minorHAnsi" w:hAnsiTheme="minorHAnsi" w:cstheme="minorHAnsi"/>
        </w:rPr>
        <w:t>rideable_type</w:t>
      </w:r>
      <w:r w:rsidRPr="00FB2526">
        <w:rPr>
          <w:rFonts w:asciiTheme="minorHAnsi" w:hAnsiTheme="minorHAnsi" w:cstheme="minorHAnsi"/>
        </w:rPr>
        <w:t>,</w:t>
      </w:r>
    </w:p>
    <w:p w14:paraId="25679018" w14:textId="508719E9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  </w:t>
      </w:r>
      <w:r>
        <w:rPr>
          <w:rFonts w:asciiTheme="minorHAnsi" w:hAnsiTheme="minorHAnsi" w:cstheme="minorHAnsi"/>
        </w:rPr>
        <w:t>member_casual</w:t>
      </w:r>
      <w:r w:rsidRPr="00FB2526">
        <w:rPr>
          <w:rFonts w:asciiTheme="minorHAnsi" w:hAnsiTheme="minorHAnsi" w:cstheme="minorHAnsi"/>
        </w:rPr>
        <w:t>,</w:t>
      </w:r>
    </w:p>
    <w:p w14:paraId="110FB8D2" w14:textId="7373654E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  COUNT(</w:t>
      </w:r>
      <w:r>
        <w:rPr>
          <w:rFonts w:asciiTheme="minorHAnsi" w:hAnsiTheme="minorHAnsi" w:cstheme="minorHAnsi"/>
        </w:rPr>
        <w:t>rideable_type</w:t>
      </w:r>
      <w:r w:rsidRPr="00FB2526">
        <w:rPr>
          <w:rFonts w:asciiTheme="minorHAnsi" w:hAnsiTheme="minorHAnsi" w:cstheme="minorHAnsi"/>
        </w:rPr>
        <w:t>) AS </w:t>
      </w:r>
      <w:r>
        <w:rPr>
          <w:rFonts w:asciiTheme="minorHAnsi" w:hAnsiTheme="minorHAnsi" w:cstheme="minorHAnsi"/>
        </w:rPr>
        <w:t>bikes</w:t>
      </w:r>
    </w:p>
    <w:p w14:paraId="23320A6F" w14:textId="77777777" w:rsidR="00FB2526" w:rsidRPr="002E788C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 xml:space="preserve"> </w:t>
      </w:r>
      <w:r w:rsidRPr="002E788C">
        <w:rPr>
          <w:rFonts w:asciiTheme="minorHAnsi" w:hAnsiTheme="minorHAnsi" w:cstheme="minorHAnsi"/>
        </w:rPr>
        <w:t xml:space="preserve"> FROM `case-study-411420.cyclistic.rides2`</w:t>
      </w:r>
    </w:p>
    <w:p w14:paraId="51C71C5D" w14:textId="582500D0" w:rsidR="00FB2526" w:rsidRPr="00FB2526" w:rsidRDefault="00FB2526" w:rsidP="00FB25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Pr="00FB2526">
        <w:rPr>
          <w:rFonts w:asciiTheme="minorHAnsi" w:hAnsiTheme="minorHAnsi" w:cstheme="minorHAnsi"/>
        </w:rPr>
        <w:t>GROUP BY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rideable_type</w:t>
      </w:r>
      <w:r>
        <w:rPr>
          <w:rFonts w:asciiTheme="minorHAnsi" w:hAnsiTheme="minorHAnsi" w:cstheme="minorHAnsi"/>
        </w:rPr>
        <w:t xml:space="preserve">, </w:t>
      </w:r>
      <w:r w:rsidRPr="00FB2526">
        <w:rPr>
          <w:rFonts w:asciiTheme="minorHAnsi" w:hAnsiTheme="minorHAnsi" w:cstheme="minorHAnsi"/>
        </w:rPr>
        <w:t>member_casual</w:t>
      </w:r>
    </w:p>
    <w:p w14:paraId="092B548E" w14:textId="77777777" w:rsidR="00FB2526" w:rsidRDefault="00FB2526" w:rsidP="00FB2526"/>
    <w:p w14:paraId="7091B38C" w14:textId="68D76A6F" w:rsidR="00FB2526" w:rsidRDefault="00FB2526" w:rsidP="00FB2526">
      <w:pPr>
        <w:pStyle w:val="Heading1"/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 xml:space="preserve"># Analyze </w:t>
      </w:r>
      <w:r>
        <w:rPr>
          <w:rFonts w:asciiTheme="minorHAnsi" w:hAnsiTheme="minorHAnsi" w:cstheme="minorHAnsi"/>
        </w:rPr>
        <w:t>station</w:t>
      </w:r>
    </w:p>
    <w:p w14:paraId="20A1F45A" w14:textId="77777777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SELECT</w:t>
      </w:r>
    </w:p>
    <w:p w14:paraId="0027E928" w14:textId="3FD40893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  </w:t>
      </w:r>
      <w:r>
        <w:rPr>
          <w:rFonts w:asciiTheme="minorHAnsi" w:hAnsiTheme="minorHAnsi" w:cstheme="minorHAnsi"/>
        </w:rPr>
        <w:t>start_station_name</w:t>
      </w:r>
      <w:r w:rsidRPr="00FB2526">
        <w:rPr>
          <w:rFonts w:asciiTheme="minorHAnsi" w:hAnsiTheme="minorHAnsi" w:cstheme="minorHAnsi"/>
        </w:rPr>
        <w:t>,</w:t>
      </w:r>
    </w:p>
    <w:p w14:paraId="16284973" w14:textId="77777777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  </w:t>
      </w:r>
      <w:r>
        <w:rPr>
          <w:rFonts w:asciiTheme="minorHAnsi" w:hAnsiTheme="minorHAnsi" w:cstheme="minorHAnsi"/>
        </w:rPr>
        <w:t>member_casual</w:t>
      </w:r>
      <w:r w:rsidRPr="00FB2526">
        <w:rPr>
          <w:rFonts w:asciiTheme="minorHAnsi" w:hAnsiTheme="minorHAnsi" w:cstheme="minorHAnsi"/>
        </w:rPr>
        <w:t>,</w:t>
      </w:r>
    </w:p>
    <w:p w14:paraId="229670CF" w14:textId="0F2481E4" w:rsidR="00FB2526" w:rsidRPr="00FB2526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>  COUNT(</w:t>
      </w:r>
      <w:r>
        <w:rPr>
          <w:rFonts w:asciiTheme="minorHAnsi" w:hAnsiTheme="minorHAnsi" w:cstheme="minorHAnsi"/>
        </w:rPr>
        <w:t>start_station_name</w:t>
      </w:r>
      <w:r w:rsidRPr="00FB2526">
        <w:rPr>
          <w:rFonts w:asciiTheme="minorHAnsi" w:hAnsiTheme="minorHAnsi" w:cstheme="minorHAnsi"/>
        </w:rPr>
        <w:t>) AS </w:t>
      </w:r>
      <w:r>
        <w:rPr>
          <w:rFonts w:asciiTheme="minorHAnsi" w:hAnsiTheme="minorHAnsi" w:cstheme="minorHAnsi"/>
        </w:rPr>
        <w:t>bikes</w:t>
      </w:r>
    </w:p>
    <w:p w14:paraId="0072879B" w14:textId="77777777" w:rsidR="00FB2526" w:rsidRPr="002E788C" w:rsidRDefault="00FB2526" w:rsidP="00FB2526">
      <w:pPr>
        <w:rPr>
          <w:rFonts w:asciiTheme="minorHAnsi" w:hAnsiTheme="minorHAnsi" w:cstheme="minorHAnsi"/>
        </w:rPr>
      </w:pPr>
      <w:r w:rsidRPr="00FB2526">
        <w:rPr>
          <w:rFonts w:asciiTheme="minorHAnsi" w:hAnsiTheme="minorHAnsi" w:cstheme="minorHAnsi"/>
        </w:rPr>
        <w:t xml:space="preserve"> </w:t>
      </w:r>
      <w:r w:rsidRPr="002E788C">
        <w:rPr>
          <w:rFonts w:asciiTheme="minorHAnsi" w:hAnsiTheme="minorHAnsi" w:cstheme="minorHAnsi"/>
        </w:rPr>
        <w:t xml:space="preserve"> FROM `case-study-411420.cyclistic.rides2`</w:t>
      </w:r>
    </w:p>
    <w:p w14:paraId="44C8F929" w14:textId="1FA1EC7F" w:rsidR="00FB2526" w:rsidRPr="00FB2526" w:rsidRDefault="00FB2526" w:rsidP="00FB25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Pr="00FB2526">
        <w:rPr>
          <w:rFonts w:asciiTheme="minorHAnsi" w:hAnsiTheme="minorHAnsi" w:cstheme="minorHAnsi"/>
        </w:rPr>
        <w:t>GROUP BY</w:t>
      </w:r>
      <w:r>
        <w:rPr>
          <w:rFonts w:asciiTheme="minorHAnsi" w:hAnsiTheme="minorHAnsi" w:cstheme="minorHAnsi"/>
        </w:rPr>
        <w:t xml:space="preserve"> start_station_name, </w:t>
      </w:r>
      <w:r w:rsidRPr="00FB2526">
        <w:rPr>
          <w:rFonts w:asciiTheme="minorHAnsi" w:hAnsiTheme="minorHAnsi" w:cstheme="minorHAnsi"/>
        </w:rPr>
        <w:t>member_casual</w:t>
      </w:r>
    </w:p>
    <w:p w14:paraId="09BF8844" w14:textId="77777777" w:rsidR="00FB2526" w:rsidRPr="00FB2526" w:rsidRDefault="00FB2526" w:rsidP="00FB2526"/>
    <w:sectPr w:rsidR="00FB2526" w:rsidRPr="00FB2526" w:rsidSect="00A271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E1"/>
    <w:rsid w:val="00000133"/>
    <w:rsid w:val="00050B03"/>
    <w:rsid w:val="00072614"/>
    <w:rsid w:val="00074DBE"/>
    <w:rsid w:val="0009542B"/>
    <w:rsid w:val="000A2A83"/>
    <w:rsid w:val="00106578"/>
    <w:rsid w:val="001143F6"/>
    <w:rsid w:val="001A209B"/>
    <w:rsid w:val="001D12DE"/>
    <w:rsid w:val="001D6A15"/>
    <w:rsid w:val="002C62B3"/>
    <w:rsid w:val="002E788C"/>
    <w:rsid w:val="003A009C"/>
    <w:rsid w:val="003F5DC4"/>
    <w:rsid w:val="00436FE1"/>
    <w:rsid w:val="00444C64"/>
    <w:rsid w:val="004C0821"/>
    <w:rsid w:val="004C5D6E"/>
    <w:rsid w:val="005251A2"/>
    <w:rsid w:val="00580277"/>
    <w:rsid w:val="005D6C8C"/>
    <w:rsid w:val="0064449B"/>
    <w:rsid w:val="00664A11"/>
    <w:rsid w:val="0067606D"/>
    <w:rsid w:val="006F1597"/>
    <w:rsid w:val="00705F54"/>
    <w:rsid w:val="0072259D"/>
    <w:rsid w:val="007B7E64"/>
    <w:rsid w:val="00867818"/>
    <w:rsid w:val="00872557"/>
    <w:rsid w:val="009A2CFC"/>
    <w:rsid w:val="00A271DC"/>
    <w:rsid w:val="00B51AC5"/>
    <w:rsid w:val="00BD3EE6"/>
    <w:rsid w:val="00C02F4C"/>
    <w:rsid w:val="00D27651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B4D5"/>
  <w15:chartTrackingRefBased/>
  <w15:docId w15:val="{FE1BF15A-7610-414E-B1D8-1C586164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52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DBE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DBE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sqlkeywordcolor">
    <w:name w:val="sqlkeywordcolor"/>
    <w:basedOn w:val="DefaultParagraphFont"/>
    <w:rsid w:val="00872557"/>
  </w:style>
  <w:style w:type="character" w:customStyle="1" w:styleId="sqlstringcolor">
    <w:name w:val="sqlstringcolor"/>
    <w:basedOn w:val="DefaultParagraphFont"/>
    <w:rsid w:val="00872557"/>
  </w:style>
  <w:style w:type="character" w:customStyle="1" w:styleId="sqlnumbercolor">
    <w:name w:val="sqlnumbercolor"/>
    <w:basedOn w:val="DefaultParagraphFont"/>
    <w:rsid w:val="0087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erthibodeau/Library/Group%20Containers/UBF8T346G9.Office/User%20Content.localized/Templates.localized/my%20template%20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template A.dotx</Template>
  <TotalTime>271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T</dc:creator>
  <cp:keywords/>
  <dc:description/>
  <cp:lastModifiedBy>Pete T</cp:lastModifiedBy>
  <cp:revision>11</cp:revision>
  <dcterms:created xsi:type="dcterms:W3CDTF">2024-02-03T15:57:00Z</dcterms:created>
  <dcterms:modified xsi:type="dcterms:W3CDTF">2024-02-07T18:05:00Z</dcterms:modified>
</cp:coreProperties>
</file>